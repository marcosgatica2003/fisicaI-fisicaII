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F14" w:rsidRDefault="00085F14">
      <w:r>
        <w:rPr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margin-left:9pt;margin-top:-18pt;width:367.5pt;height:540.3pt;z-index:251658240;visibility:visible">
            <v:imagedata r:id="rId4" o:title=""/>
            <w10:wrap type="square"/>
          </v:shape>
        </w:pict>
      </w:r>
    </w:p>
    <w:sectPr w:rsidR="00085F14" w:rsidSect="00740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390B"/>
    <w:rsid w:val="00085F14"/>
    <w:rsid w:val="000A7214"/>
    <w:rsid w:val="003D0385"/>
    <w:rsid w:val="0059390B"/>
    <w:rsid w:val="006D5608"/>
    <w:rsid w:val="006F3151"/>
    <w:rsid w:val="0074010B"/>
    <w:rsid w:val="00917766"/>
    <w:rsid w:val="009548FC"/>
    <w:rsid w:val="00B1338A"/>
    <w:rsid w:val="00D27BF9"/>
    <w:rsid w:val="00E2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10B"/>
    <w:pPr>
      <w:spacing w:after="200" w:line="276" w:lineRule="auto"/>
    </w:pPr>
    <w:rPr>
      <w:lang w:val="es-ES_tradnl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A7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A72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431</TotalTime>
  <Pages>1</Pages>
  <Words>0</Words>
  <Characters>1</Characters>
  <Application>Microsoft Office Outlook</Application>
  <DocSecurity>0</DocSecurity>
  <Lines>0</Lines>
  <Paragraphs>0</Paragraphs>
  <ScaleCrop>false</ScaleCrop>
  <Company>Windows uE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Facu</cp:lastModifiedBy>
  <cp:revision>4</cp:revision>
  <dcterms:created xsi:type="dcterms:W3CDTF">2012-02-10T13:52:00Z</dcterms:created>
  <dcterms:modified xsi:type="dcterms:W3CDTF">2012-11-29T21:28:00Z</dcterms:modified>
</cp:coreProperties>
</file>